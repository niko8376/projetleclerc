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517BAC" w14:textId="77777777" w:rsidR="00C6554A" w:rsidRPr="008B5277" w:rsidRDefault="002554CD" w:rsidP="000452A2">
      <w:pPr>
        <w:pStyle w:val="Titre1"/>
        <w:jc w:val="center"/>
      </w:pPr>
      <w:r w:rsidRPr="008B5277">
        <w:rPr>
          <w:noProof/>
          <w:lang w:eastAsia="fr-FR"/>
        </w:rPr>
        <w:drawing>
          <wp:inline distT="0" distB="0" distL="0" distR="0" wp14:anchorId="62E273DE" wp14:editId="2483F227">
            <wp:extent cx="3657600" cy="1868044"/>
            <wp:effectExtent l="0" t="0" r="0" b="0"/>
            <wp:docPr id="22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 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68044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B0248BB" w14:textId="77777777" w:rsidR="00C6554A" w:rsidRDefault="004C24A8" w:rsidP="00C6554A">
      <w:pPr>
        <w:pStyle w:val="Titre"/>
      </w:pPr>
      <w:r>
        <w:t>Cahier des charges </w:t>
      </w:r>
      <w:r w:rsidR="00994B50">
        <w:t>L</w:t>
      </w:r>
      <w:r>
        <w:t>eclerc rénovation énergétique</w:t>
      </w:r>
    </w:p>
    <w:p w14:paraId="41AD0035" w14:textId="77777777" w:rsidR="00C6554A" w:rsidRPr="00D5413C" w:rsidRDefault="00F27140" w:rsidP="00530624">
      <w:pPr>
        <w:pStyle w:val="Titre1"/>
        <w:jc w:val="center"/>
      </w:pPr>
      <w:r>
        <w:rPr>
          <w:lang w:bidi="fr-FR"/>
        </w:rPr>
        <w:t xml:space="preserve">Brédeloup nicolas | </w:t>
      </w:r>
      <w:r>
        <w:t>13/10/2022</w:t>
      </w:r>
    </w:p>
    <w:p w14:paraId="24EDB5AA" w14:textId="77777777" w:rsidR="00F27140" w:rsidRPr="00F27140" w:rsidRDefault="00F27140" w:rsidP="00F27140">
      <w:pPr>
        <w:pStyle w:val="Titre1"/>
        <w:jc w:val="center"/>
      </w:pPr>
      <w:r w:rsidRPr="00F27140">
        <w:t xml:space="preserve">Pour toutes questions n’hésitez pas à me contactez à l’adresse suivante : </w:t>
      </w:r>
      <w:hyperlink r:id="rId8" w:history="1">
        <w:r w:rsidR="00994B50" w:rsidRPr="00F27140">
          <w:t>nicolasbredeloup4@gmail.com</w:t>
        </w:r>
      </w:hyperlink>
    </w:p>
    <w:p w14:paraId="4E5F0E61" w14:textId="77777777" w:rsidR="00F27140" w:rsidRPr="00F27140" w:rsidRDefault="00F27140" w:rsidP="00F27140">
      <w:pPr>
        <w:spacing w:before="480" w:after="40" w:line="240" w:lineRule="auto"/>
        <w:contextualSpacing/>
        <w:jc w:val="center"/>
        <w:rPr>
          <w:rFonts w:asciiTheme="majorHAnsi" w:eastAsiaTheme="majorEastAsia" w:hAnsiTheme="majorHAnsi" w:cstheme="majorBidi"/>
          <w:kern w:val="28"/>
          <w:sz w:val="60"/>
        </w:rPr>
      </w:pPr>
      <w:r w:rsidRPr="00F27140">
        <w:rPr>
          <w:rFonts w:asciiTheme="majorHAnsi" w:eastAsiaTheme="majorEastAsia" w:hAnsiTheme="majorHAnsi" w:cstheme="majorBidi"/>
          <w:kern w:val="28"/>
          <w:sz w:val="60"/>
        </w:rPr>
        <w:t>Sommaire</w:t>
      </w:r>
    </w:p>
    <w:p w14:paraId="2FB76DFD" w14:textId="77777777" w:rsidR="00F27140" w:rsidRPr="00F27140" w:rsidRDefault="00F27140" w:rsidP="00F623D3">
      <w:pPr>
        <w:keepNext/>
        <w:keepLines/>
        <w:spacing w:before="600" w:after="60"/>
        <w:contextualSpacing/>
        <w:outlineLvl w:val="0"/>
        <w:rPr>
          <w:rFonts w:asciiTheme="majorHAnsi" w:eastAsiaTheme="majorEastAsia" w:hAnsiTheme="majorHAnsi" w:cstheme="majorBidi"/>
          <w:sz w:val="32"/>
        </w:rPr>
      </w:pPr>
    </w:p>
    <w:p w14:paraId="2B035914" w14:textId="77777777" w:rsidR="00F27140" w:rsidRPr="00F27140" w:rsidRDefault="00F27140" w:rsidP="00F27140">
      <w:pPr>
        <w:keepNext/>
        <w:keepLines/>
        <w:numPr>
          <w:ilvl w:val="0"/>
          <w:numId w:val="25"/>
        </w:numPr>
        <w:spacing w:before="600" w:after="60"/>
        <w:contextualSpacing/>
        <w:jc w:val="center"/>
        <w:outlineLvl w:val="0"/>
        <w:rPr>
          <w:rFonts w:asciiTheme="majorHAnsi" w:eastAsiaTheme="majorEastAsia" w:hAnsiTheme="majorHAnsi" w:cstheme="majorBidi"/>
          <w:b/>
          <w:sz w:val="32"/>
        </w:rPr>
      </w:pPr>
      <w:r w:rsidRPr="00F27140">
        <w:rPr>
          <w:rFonts w:asciiTheme="majorHAnsi" w:eastAsiaTheme="majorEastAsia" w:hAnsiTheme="majorHAnsi" w:cstheme="majorBidi"/>
          <w:b/>
          <w:sz w:val="32"/>
        </w:rPr>
        <w:t>Descriptif du projet</w:t>
      </w:r>
    </w:p>
    <w:p w14:paraId="3A7D29C2" w14:textId="77777777" w:rsidR="00F27140" w:rsidRPr="00F27140" w:rsidRDefault="00F27140" w:rsidP="00F27140">
      <w:pPr>
        <w:keepNext/>
        <w:keepLines/>
        <w:numPr>
          <w:ilvl w:val="0"/>
          <w:numId w:val="25"/>
        </w:numPr>
        <w:spacing w:before="600" w:after="60"/>
        <w:contextualSpacing/>
        <w:jc w:val="center"/>
        <w:outlineLvl w:val="0"/>
        <w:rPr>
          <w:rFonts w:asciiTheme="majorHAnsi" w:eastAsiaTheme="majorEastAsia" w:hAnsiTheme="majorHAnsi" w:cstheme="majorBidi"/>
          <w:b/>
          <w:sz w:val="32"/>
        </w:rPr>
      </w:pPr>
      <w:r w:rsidRPr="00F27140">
        <w:rPr>
          <w:rFonts w:asciiTheme="majorHAnsi" w:eastAsiaTheme="majorEastAsia" w:hAnsiTheme="majorHAnsi" w:cstheme="majorBidi"/>
          <w:b/>
          <w:sz w:val="32"/>
        </w:rPr>
        <w:t>Equipe du projet</w:t>
      </w:r>
    </w:p>
    <w:p w14:paraId="1685E436" w14:textId="41021CF1" w:rsidR="00F27140" w:rsidRPr="00C9284B" w:rsidRDefault="00F27140" w:rsidP="00C9284B">
      <w:pPr>
        <w:keepNext/>
        <w:keepLines/>
        <w:numPr>
          <w:ilvl w:val="0"/>
          <w:numId w:val="25"/>
        </w:numPr>
        <w:spacing w:before="600" w:after="60"/>
        <w:contextualSpacing/>
        <w:jc w:val="center"/>
        <w:outlineLvl w:val="0"/>
        <w:rPr>
          <w:rFonts w:asciiTheme="majorHAnsi" w:eastAsiaTheme="majorEastAsia" w:hAnsiTheme="majorHAnsi" w:cstheme="majorBidi"/>
          <w:b/>
          <w:sz w:val="32"/>
        </w:rPr>
      </w:pPr>
      <w:r w:rsidRPr="00F27140">
        <w:rPr>
          <w:rFonts w:asciiTheme="majorHAnsi" w:eastAsiaTheme="majorEastAsia" w:hAnsiTheme="majorHAnsi" w:cstheme="majorBidi"/>
          <w:b/>
          <w:sz w:val="32"/>
        </w:rPr>
        <w:t>Contexte du projet</w:t>
      </w:r>
    </w:p>
    <w:p w14:paraId="2990B952" w14:textId="77777777" w:rsidR="00F27140" w:rsidRPr="00F27140" w:rsidRDefault="00F27140" w:rsidP="00F27140">
      <w:pPr>
        <w:keepNext/>
        <w:keepLines/>
        <w:numPr>
          <w:ilvl w:val="0"/>
          <w:numId w:val="25"/>
        </w:numPr>
        <w:spacing w:before="600" w:after="60"/>
        <w:contextualSpacing/>
        <w:jc w:val="center"/>
        <w:outlineLvl w:val="0"/>
        <w:rPr>
          <w:rFonts w:asciiTheme="majorHAnsi" w:eastAsiaTheme="majorEastAsia" w:hAnsiTheme="majorHAnsi" w:cstheme="majorBidi"/>
          <w:b/>
          <w:sz w:val="32"/>
        </w:rPr>
      </w:pPr>
      <w:r>
        <w:rPr>
          <w:rFonts w:asciiTheme="majorHAnsi" w:eastAsiaTheme="majorEastAsia" w:hAnsiTheme="majorHAnsi" w:cstheme="majorBidi"/>
          <w:b/>
          <w:sz w:val="32"/>
        </w:rPr>
        <w:t>Calendrier</w:t>
      </w:r>
    </w:p>
    <w:p w14:paraId="30224021" w14:textId="77777777" w:rsidR="00530624" w:rsidRPr="004A1F9A" w:rsidRDefault="004A1F9A" w:rsidP="004A1F9A">
      <w:pPr>
        <w:pStyle w:val="Titre1"/>
      </w:pPr>
      <w:r>
        <w:rPr>
          <w:b/>
        </w:rPr>
        <w:t xml:space="preserve"> </w:t>
      </w:r>
      <w:r w:rsidR="00530624">
        <w:rPr>
          <w:b/>
        </w:rPr>
        <w:br w:type="page"/>
      </w:r>
    </w:p>
    <w:p w14:paraId="2D02F473" w14:textId="77777777" w:rsidR="00530624" w:rsidRDefault="00F27140" w:rsidP="00F27140">
      <w:pPr>
        <w:pStyle w:val="Titre1"/>
        <w:numPr>
          <w:ilvl w:val="0"/>
          <w:numId w:val="27"/>
        </w:numPr>
        <w:jc w:val="center"/>
        <w:rPr>
          <w:b/>
        </w:rPr>
      </w:pPr>
      <w:r>
        <w:rPr>
          <w:b/>
        </w:rPr>
        <w:lastRenderedPageBreak/>
        <w:t>Descriptif du projet</w:t>
      </w:r>
    </w:p>
    <w:p w14:paraId="6568BE09" w14:textId="77777777" w:rsidR="00F27140" w:rsidRPr="00F27140" w:rsidRDefault="00F27140" w:rsidP="00F27140"/>
    <w:p w14:paraId="39D0C84D" w14:textId="66BFACBA" w:rsidR="009C11DF" w:rsidRPr="009C11DF" w:rsidRDefault="00F27140" w:rsidP="009C11DF">
      <w:pPr>
        <w:pStyle w:val="Titre1"/>
        <w:jc w:val="center"/>
      </w:pPr>
      <w:r>
        <w:t xml:space="preserve">Conception et réalisation d’un site internet pour </w:t>
      </w:r>
      <w:r w:rsidR="00C1575F">
        <w:t xml:space="preserve">présenter les services proposés et l’entreprise d’un </w:t>
      </w:r>
      <w:r>
        <w:t>entrepreneur en maçonnerie générale et rénovation énergétique</w:t>
      </w:r>
      <w:r w:rsidR="00F623D3">
        <w:t xml:space="preserve">, avec demande de devis depuis le site de </w:t>
      </w:r>
      <w:r w:rsidR="009C11DF">
        <w:t>l’entreprise, rentrer en base de données les informations clients, travaux effectués et matériaux utilisés.</w:t>
      </w:r>
    </w:p>
    <w:p w14:paraId="0BD58269" w14:textId="77777777" w:rsidR="00C1575F" w:rsidRPr="00C1575F" w:rsidRDefault="00C1575F" w:rsidP="00C1575F"/>
    <w:p w14:paraId="5234E4CD" w14:textId="20B81A74" w:rsidR="00C1575F" w:rsidRDefault="00C1575F" w:rsidP="00C1575F">
      <w:pPr>
        <w:pStyle w:val="Titre1"/>
        <w:numPr>
          <w:ilvl w:val="0"/>
          <w:numId w:val="27"/>
        </w:numPr>
        <w:jc w:val="center"/>
        <w:rPr>
          <w:b/>
        </w:rPr>
      </w:pPr>
      <w:r>
        <w:rPr>
          <w:b/>
        </w:rPr>
        <w:t>Equipe du projet</w:t>
      </w:r>
    </w:p>
    <w:p w14:paraId="51DB8D9C" w14:textId="77777777" w:rsidR="002523ED" w:rsidRPr="002523ED" w:rsidRDefault="002523ED" w:rsidP="002523ED"/>
    <w:p w14:paraId="523A7FDD" w14:textId="77777777" w:rsidR="00C1575F" w:rsidRPr="00C1575F" w:rsidRDefault="00C1575F" w:rsidP="00B87CDD">
      <w:pPr>
        <w:pStyle w:val="Titre1"/>
        <w:jc w:val="center"/>
      </w:pPr>
      <w:r>
        <w:t>Chef de projet</w:t>
      </w:r>
    </w:p>
    <w:p w14:paraId="294810A3" w14:textId="77777777" w:rsidR="00C1575F" w:rsidRDefault="00C1575F" w:rsidP="00C1575F">
      <w:pPr>
        <w:pStyle w:val="Titre1"/>
        <w:jc w:val="center"/>
      </w:pPr>
      <w:r>
        <w:t>Bredeloup Nicolas</w:t>
      </w:r>
    </w:p>
    <w:p w14:paraId="4CB2FE67" w14:textId="77777777" w:rsidR="00C1575F" w:rsidRPr="00C1575F" w:rsidRDefault="00C1575F" w:rsidP="00C1575F">
      <w:pPr>
        <w:pStyle w:val="Titre1"/>
        <w:jc w:val="center"/>
      </w:pPr>
      <w:r>
        <w:t>Nicolasbredeloup4@gmail.com</w:t>
      </w:r>
    </w:p>
    <w:p w14:paraId="09D6904F" w14:textId="77777777" w:rsidR="00C1575F" w:rsidRDefault="00C1575F" w:rsidP="00C1575F">
      <w:pPr>
        <w:rPr>
          <w:rFonts w:asciiTheme="majorHAnsi" w:eastAsiaTheme="majorEastAsia" w:hAnsiTheme="majorHAnsi" w:cstheme="majorBidi"/>
          <w:sz w:val="32"/>
        </w:rPr>
      </w:pPr>
      <w:r>
        <w:br w:type="page"/>
      </w:r>
    </w:p>
    <w:p w14:paraId="076AE6D7" w14:textId="7354FCEC" w:rsidR="00C1575F" w:rsidRDefault="002523ED" w:rsidP="002523ED">
      <w:pPr>
        <w:pStyle w:val="Titre1"/>
        <w:numPr>
          <w:ilvl w:val="0"/>
          <w:numId w:val="27"/>
        </w:numPr>
        <w:jc w:val="center"/>
        <w:rPr>
          <w:b/>
        </w:rPr>
      </w:pPr>
      <w:r>
        <w:rPr>
          <w:b/>
        </w:rPr>
        <w:lastRenderedPageBreak/>
        <w:t>Contexte du projet</w:t>
      </w:r>
    </w:p>
    <w:p w14:paraId="1E77D209" w14:textId="06DF0AE6" w:rsidR="002523ED" w:rsidRDefault="002523ED" w:rsidP="002523ED">
      <w:pPr>
        <w:pStyle w:val="Titre1"/>
        <w:jc w:val="center"/>
      </w:pPr>
      <w:r>
        <w:t>Dans le cadre de notre formation et pour la valider nous devons faire un stage et lors de celui-ci nous devons faire un projet que je présenterais lors de mon examen final pour valider ma formation.</w:t>
      </w:r>
    </w:p>
    <w:p w14:paraId="35B1C89C" w14:textId="2674827A" w:rsidR="002523ED" w:rsidRDefault="002523ED" w:rsidP="002523ED"/>
    <w:p w14:paraId="0652DD17" w14:textId="5C7F598A" w:rsidR="000452A2" w:rsidRPr="007A369E" w:rsidRDefault="00085113" w:rsidP="000452A2">
      <w:pPr>
        <w:pStyle w:val="Titre1"/>
        <w:numPr>
          <w:ilvl w:val="0"/>
          <w:numId w:val="31"/>
        </w:numPr>
        <w:jc w:val="center"/>
        <w:rPr>
          <w:b/>
        </w:rPr>
      </w:pPr>
      <w:r>
        <w:rPr>
          <w:b/>
        </w:rPr>
        <w:t>Exposé de la situation</w:t>
      </w:r>
    </w:p>
    <w:p w14:paraId="4E73B7C5" w14:textId="0731C2A3" w:rsidR="00085113" w:rsidRDefault="00085113" w:rsidP="00085113">
      <w:pPr>
        <w:pStyle w:val="Titre1"/>
        <w:jc w:val="center"/>
      </w:pPr>
      <w:r>
        <w:t>Aujourd’hui nous rencontrons les problématiques suivantes :</w:t>
      </w:r>
    </w:p>
    <w:p w14:paraId="1B049C87" w14:textId="04A03827" w:rsidR="00085113" w:rsidRDefault="00085113" w:rsidP="00085113"/>
    <w:p w14:paraId="0EC73A5B" w14:textId="183A489D" w:rsidR="000452A2" w:rsidRPr="007A369E" w:rsidRDefault="00085113" w:rsidP="007A369E">
      <w:pPr>
        <w:pStyle w:val="Titre1"/>
        <w:jc w:val="center"/>
        <w:rPr>
          <w:b/>
        </w:rPr>
      </w:pPr>
      <w:r>
        <w:rPr>
          <w:b/>
        </w:rPr>
        <w:t>Les principaux axes de développements sont :</w:t>
      </w:r>
    </w:p>
    <w:p w14:paraId="6533E0A9" w14:textId="73720A05" w:rsidR="00085113" w:rsidRDefault="00085113" w:rsidP="000452A2">
      <w:pPr>
        <w:pStyle w:val="Titre1"/>
        <w:numPr>
          <w:ilvl w:val="0"/>
          <w:numId w:val="33"/>
        </w:numPr>
        <w:jc w:val="center"/>
      </w:pPr>
      <w:r>
        <w:t>Création de l’envoi des demandes de devis sur la boite mail de l’entreprise.</w:t>
      </w:r>
    </w:p>
    <w:p w14:paraId="78F747F1" w14:textId="35520A6D" w:rsidR="00AE7625" w:rsidRDefault="00AE7625" w:rsidP="000452A2">
      <w:pPr>
        <w:pStyle w:val="Titre1"/>
        <w:numPr>
          <w:ilvl w:val="0"/>
          <w:numId w:val="33"/>
        </w:numPr>
        <w:jc w:val="center"/>
      </w:pPr>
      <w:r>
        <w:t>Création d’un menu simple et intuitif.</w:t>
      </w:r>
    </w:p>
    <w:p w14:paraId="2766D509" w14:textId="65AAC4BA" w:rsidR="000452A2" w:rsidRDefault="009C11DF" w:rsidP="000452A2">
      <w:pPr>
        <w:pStyle w:val="Titre1"/>
        <w:numPr>
          <w:ilvl w:val="0"/>
          <w:numId w:val="33"/>
        </w:numPr>
        <w:jc w:val="center"/>
      </w:pPr>
      <w:r>
        <w:t>Création d’une base de données à partir des factures transmises par le client.</w:t>
      </w:r>
    </w:p>
    <w:p w14:paraId="4B019B4E" w14:textId="57823B8F" w:rsidR="000452A2" w:rsidRDefault="000452A2" w:rsidP="000452A2">
      <w:pPr>
        <w:jc w:val="center"/>
      </w:pPr>
    </w:p>
    <w:p w14:paraId="3A33B7D7" w14:textId="373DBA32" w:rsidR="000452A2" w:rsidRDefault="000452A2" w:rsidP="000452A2">
      <w:pPr>
        <w:pStyle w:val="Titre1"/>
        <w:numPr>
          <w:ilvl w:val="0"/>
          <w:numId w:val="31"/>
        </w:numPr>
        <w:jc w:val="center"/>
        <w:rPr>
          <w:b/>
        </w:rPr>
      </w:pPr>
      <w:r>
        <w:rPr>
          <w:b/>
        </w:rPr>
        <w:lastRenderedPageBreak/>
        <w:t>Mes objectifs :</w:t>
      </w:r>
    </w:p>
    <w:p w14:paraId="561CD639" w14:textId="612616C3" w:rsidR="000452A2" w:rsidRDefault="000452A2" w:rsidP="000452A2">
      <w:pPr>
        <w:pStyle w:val="Titre1"/>
        <w:numPr>
          <w:ilvl w:val="0"/>
          <w:numId w:val="35"/>
        </w:numPr>
        <w:jc w:val="center"/>
      </w:pPr>
      <w:r>
        <w:rPr>
          <w:b/>
        </w:rPr>
        <w:t xml:space="preserve">Objectif 1 : </w:t>
      </w:r>
      <w:r>
        <w:t>Identité visuelle du site</w:t>
      </w:r>
    </w:p>
    <w:p w14:paraId="6509D038" w14:textId="717EDA40" w:rsidR="000452A2" w:rsidRDefault="000452A2" w:rsidP="000452A2">
      <w:pPr>
        <w:pStyle w:val="Titre1"/>
        <w:numPr>
          <w:ilvl w:val="0"/>
          <w:numId w:val="35"/>
        </w:numPr>
        <w:jc w:val="center"/>
      </w:pPr>
      <w:r>
        <w:rPr>
          <w:b/>
        </w:rPr>
        <w:t>Objectif 2 :</w:t>
      </w:r>
      <w:r>
        <w:t xml:space="preserve"> Création du site</w:t>
      </w:r>
    </w:p>
    <w:p w14:paraId="29BF71B0" w14:textId="5EC2204C" w:rsidR="00CA3B2D" w:rsidRDefault="000452A2" w:rsidP="00CA3B2D">
      <w:pPr>
        <w:pStyle w:val="Titre1"/>
        <w:numPr>
          <w:ilvl w:val="0"/>
          <w:numId w:val="35"/>
        </w:numPr>
        <w:jc w:val="center"/>
      </w:pPr>
      <w:r>
        <w:rPr>
          <w:b/>
        </w:rPr>
        <w:t>Objectif 3</w:t>
      </w:r>
      <w:r>
        <w:t> : Création de la base de données</w:t>
      </w:r>
      <w:r w:rsidR="00CA3B2D">
        <w:t xml:space="preserve"> avec l’insertion des clients et de leurs </w:t>
      </w:r>
      <w:bookmarkStart w:id="0" w:name="_GoBack"/>
      <w:bookmarkEnd w:id="0"/>
      <w:r w:rsidR="009C11DF">
        <w:t>coordonnées, des travaux effectués et matériaux utilisés.</w:t>
      </w:r>
    </w:p>
    <w:p w14:paraId="5456C398" w14:textId="13406DC2" w:rsidR="007A369E" w:rsidRDefault="007A369E" w:rsidP="00CA3B2D">
      <w:pPr>
        <w:pStyle w:val="Titre1"/>
        <w:numPr>
          <w:ilvl w:val="0"/>
          <w:numId w:val="35"/>
        </w:numPr>
        <w:jc w:val="center"/>
      </w:pPr>
      <w:r>
        <w:t>Les principales problématiques sont :</w:t>
      </w:r>
    </w:p>
    <w:p w14:paraId="681DD572" w14:textId="07C293F4" w:rsidR="007A369E" w:rsidRDefault="007A369E" w:rsidP="00B822A2">
      <w:pPr>
        <w:pStyle w:val="Titre1"/>
        <w:numPr>
          <w:ilvl w:val="0"/>
          <w:numId w:val="37"/>
        </w:numPr>
        <w:jc w:val="center"/>
      </w:pPr>
      <w:r>
        <w:t>Envoi du formulaire du devis du site vers la boite mail de l’entreprise</w:t>
      </w:r>
    </w:p>
    <w:p w14:paraId="4EB2ABDD" w14:textId="2130CA4A" w:rsidR="007A369E" w:rsidRPr="007A369E" w:rsidRDefault="007A369E" w:rsidP="00B822A2">
      <w:pPr>
        <w:pStyle w:val="Titre1"/>
        <w:numPr>
          <w:ilvl w:val="0"/>
          <w:numId w:val="37"/>
        </w:numPr>
        <w:jc w:val="center"/>
      </w:pPr>
      <w:r>
        <w:t xml:space="preserve">Site </w:t>
      </w:r>
      <w:r w:rsidR="00B822A2">
        <w:t>épurer, menu simplifier</w:t>
      </w:r>
    </w:p>
    <w:p w14:paraId="050B1568" w14:textId="77777777" w:rsidR="007A369E" w:rsidRPr="007A369E" w:rsidRDefault="007A369E" w:rsidP="007A369E"/>
    <w:p w14:paraId="0CC431D1" w14:textId="77777777" w:rsidR="007A369E" w:rsidRPr="007A369E" w:rsidRDefault="007A369E" w:rsidP="007A369E"/>
    <w:p w14:paraId="74C35FEF" w14:textId="35D20946" w:rsidR="00B42C33" w:rsidRPr="00B42C33" w:rsidRDefault="00B87CDD" w:rsidP="00B42C33">
      <w:pPr>
        <w:pStyle w:val="Titre1"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10FC448C" wp14:editId="44FCAA51">
            <wp:extent cx="1379220" cy="6134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2022-11-15 10051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50473B3" wp14:editId="3C5768B7">
            <wp:extent cx="2499360" cy="725233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écran 2022-11-15 10063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725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D9D5" w14:textId="46A1D70C" w:rsidR="00B42C33" w:rsidRDefault="00B42C33" w:rsidP="00B42C33">
      <w:pPr>
        <w:pStyle w:val="Titre1"/>
        <w:jc w:val="center"/>
      </w:pPr>
      <w:r w:rsidRPr="00B42C33">
        <w:t>Maquette</w:t>
      </w:r>
      <w:r>
        <w:t xml:space="preserve"> illustrative</w:t>
      </w:r>
    </w:p>
    <w:p w14:paraId="49184248" w14:textId="323A91A4" w:rsidR="00B42C33" w:rsidRPr="00B42C33" w:rsidRDefault="00B42C33" w:rsidP="00B42C33">
      <w:pPr>
        <w:pStyle w:val="Titre1"/>
      </w:pPr>
    </w:p>
    <w:p w14:paraId="605914D0" w14:textId="7BA69A79" w:rsidR="007A369E" w:rsidRDefault="007A369E" w:rsidP="007A369E"/>
    <w:p w14:paraId="4181033A" w14:textId="4270459E" w:rsidR="007A369E" w:rsidRDefault="007A369E" w:rsidP="007A369E"/>
    <w:p w14:paraId="7CA26556" w14:textId="7A95BE90" w:rsidR="00785724" w:rsidRDefault="00C9284B" w:rsidP="00C9284B">
      <w:pPr>
        <w:pStyle w:val="Titre1"/>
        <w:numPr>
          <w:ilvl w:val="0"/>
          <w:numId w:val="27"/>
        </w:numPr>
        <w:jc w:val="center"/>
        <w:rPr>
          <w:b/>
        </w:rPr>
      </w:pPr>
      <w:r>
        <w:rPr>
          <w:b/>
        </w:rPr>
        <w:lastRenderedPageBreak/>
        <w:t>Calendrier</w:t>
      </w:r>
    </w:p>
    <w:p w14:paraId="5DBC9053" w14:textId="354A658B" w:rsidR="00C9284B" w:rsidRPr="00C9284B" w:rsidRDefault="00C9284B" w:rsidP="00C9284B">
      <w:pPr>
        <w:pStyle w:val="Titre1"/>
        <w:jc w:val="center"/>
      </w:pPr>
      <w:r>
        <w:t>J’ai trois mois pour réaliser ce projet</w:t>
      </w:r>
    </w:p>
    <w:p w14:paraId="05A1074E" w14:textId="77777777" w:rsidR="00AE7625" w:rsidRPr="00AE7625" w:rsidRDefault="00AE7625" w:rsidP="000452A2">
      <w:pPr>
        <w:jc w:val="center"/>
      </w:pPr>
    </w:p>
    <w:p w14:paraId="02453926" w14:textId="0A1BE7B1" w:rsidR="00C1575F" w:rsidRPr="00C1575F" w:rsidRDefault="00C1575F" w:rsidP="00C9284B">
      <w:pPr>
        <w:pStyle w:val="Titre1"/>
      </w:pPr>
    </w:p>
    <w:sectPr w:rsidR="00C1575F" w:rsidRPr="00C1575F" w:rsidSect="00D5222D">
      <w:footerReference w:type="default" r:id="rId1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7F521" w14:textId="77777777" w:rsidR="0034374D" w:rsidRDefault="0034374D" w:rsidP="00C6554A">
      <w:pPr>
        <w:spacing w:before="0" w:after="0" w:line="240" w:lineRule="auto"/>
      </w:pPr>
      <w:r>
        <w:separator/>
      </w:r>
    </w:p>
  </w:endnote>
  <w:endnote w:type="continuationSeparator" w:id="0">
    <w:p w14:paraId="10B38F84" w14:textId="77777777" w:rsidR="0034374D" w:rsidRDefault="0034374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A175D" w14:textId="1DB22E3E"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9C11D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7D1F06" w14:textId="77777777" w:rsidR="0034374D" w:rsidRDefault="0034374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DCF26F0" w14:textId="77777777" w:rsidR="0034374D" w:rsidRDefault="0034374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100626"/>
    <w:multiLevelType w:val="hybridMultilevel"/>
    <w:tmpl w:val="42D449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DB122E"/>
    <w:multiLevelType w:val="hybridMultilevel"/>
    <w:tmpl w:val="7A2ED9F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6E5426C"/>
    <w:multiLevelType w:val="hybridMultilevel"/>
    <w:tmpl w:val="1C2C16A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DD0BC7"/>
    <w:multiLevelType w:val="hybridMultilevel"/>
    <w:tmpl w:val="1C86984C"/>
    <w:lvl w:ilvl="0" w:tplc="B81467F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EC30F8"/>
    <w:multiLevelType w:val="hybridMultilevel"/>
    <w:tmpl w:val="A61E4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10802148"/>
    <w:multiLevelType w:val="hybridMultilevel"/>
    <w:tmpl w:val="0FF8F34A"/>
    <w:lvl w:ilvl="0" w:tplc="B81467F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032CA8"/>
    <w:multiLevelType w:val="hybridMultilevel"/>
    <w:tmpl w:val="A7E6C9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164057"/>
    <w:multiLevelType w:val="hybridMultilevel"/>
    <w:tmpl w:val="27BA8C6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2A55F5"/>
    <w:multiLevelType w:val="hybridMultilevel"/>
    <w:tmpl w:val="4364BDC4"/>
    <w:lvl w:ilvl="0" w:tplc="B81467F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A601671"/>
    <w:multiLevelType w:val="hybridMultilevel"/>
    <w:tmpl w:val="307A07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96112D"/>
    <w:multiLevelType w:val="hybridMultilevel"/>
    <w:tmpl w:val="E6CE1D1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A55FCF"/>
    <w:multiLevelType w:val="hybridMultilevel"/>
    <w:tmpl w:val="97B0AAC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3C5406"/>
    <w:multiLevelType w:val="hybridMultilevel"/>
    <w:tmpl w:val="142EAE6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9B3CB6"/>
    <w:multiLevelType w:val="hybridMultilevel"/>
    <w:tmpl w:val="A37AEF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8074A8"/>
    <w:multiLevelType w:val="hybridMultilevel"/>
    <w:tmpl w:val="C6BC9C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C42E9A"/>
    <w:multiLevelType w:val="hybridMultilevel"/>
    <w:tmpl w:val="07D4C31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1AF21F2"/>
    <w:multiLevelType w:val="hybridMultilevel"/>
    <w:tmpl w:val="17A468E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759275A"/>
    <w:multiLevelType w:val="hybridMultilevel"/>
    <w:tmpl w:val="E3523B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FF4670"/>
    <w:multiLevelType w:val="hybridMultilevel"/>
    <w:tmpl w:val="E31C4BE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A4646A3"/>
    <w:multiLevelType w:val="hybridMultilevel"/>
    <w:tmpl w:val="3FDEBA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C2733C"/>
    <w:multiLevelType w:val="hybridMultilevel"/>
    <w:tmpl w:val="084E13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03580C"/>
    <w:multiLevelType w:val="hybridMultilevel"/>
    <w:tmpl w:val="591C04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B7596F"/>
    <w:multiLevelType w:val="hybridMultilevel"/>
    <w:tmpl w:val="5AFCE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9"/>
  </w:num>
  <w:num w:numId="6">
    <w:abstractNumId w:val="12"/>
  </w:num>
  <w:num w:numId="7">
    <w:abstractNumId w:val="16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17"/>
  </w:num>
  <w:num w:numId="18">
    <w:abstractNumId w:val="14"/>
  </w:num>
  <w:num w:numId="19">
    <w:abstractNumId w:val="25"/>
  </w:num>
  <w:num w:numId="20">
    <w:abstractNumId w:val="27"/>
  </w:num>
  <w:num w:numId="21">
    <w:abstractNumId w:val="21"/>
  </w:num>
  <w:num w:numId="22">
    <w:abstractNumId w:val="10"/>
  </w:num>
  <w:num w:numId="23">
    <w:abstractNumId w:val="34"/>
  </w:num>
  <w:num w:numId="24">
    <w:abstractNumId w:val="19"/>
  </w:num>
  <w:num w:numId="25">
    <w:abstractNumId w:val="24"/>
  </w:num>
  <w:num w:numId="26">
    <w:abstractNumId w:val="22"/>
  </w:num>
  <w:num w:numId="27">
    <w:abstractNumId w:val="28"/>
  </w:num>
  <w:num w:numId="28">
    <w:abstractNumId w:val="11"/>
  </w:num>
  <w:num w:numId="29">
    <w:abstractNumId w:val="13"/>
  </w:num>
  <w:num w:numId="30">
    <w:abstractNumId w:val="31"/>
  </w:num>
  <w:num w:numId="31">
    <w:abstractNumId w:val="33"/>
  </w:num>
  <w:num w:numId="32">
    <w:abstractNumId w:val="35"/>
  </w:num>
  <w:num w:numId="33">
    <w:abstractNumId w:val="15"/>
  </w:num>
  <w:num w:numId="34">
    <w:abstractNumId w:val="18"/>
  </w:num>
  <w:num w:numId="35">
    <w:abstractNumId w:val="30"/>
  </w:num>
  <w:num w:numId="36">
    <w:abstractNumId w:val="32"/>
  </w:num>
  <w:num w:numId="37">
    <w:abstractNumId w:val="26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A8"/>
    <w:rsid w:val="000452A2"/>
    <w:rsid w:val="00085113"/>
    <w:rsid w:val="002523ED"/>
    <w:rsid w:val="002554CD"/>
    <w:rsid w:val="00293B83"/>
    <w:rsid w:val="002B4294"/>
    <w:rsid w:val="00333D0D"/>
    <w:rsid w:val="0034374D"/>
    <w:rsid w:val="004A1F9A"/>
    <w:rsid w:val="004C049F"/>
    <w:rsid w:val="004C24A8"/>
    <w:rsid w:val="005000E2"/>
    <w:rsid w:val="00530624"/>
    <w:rsid w:val="006A3CE7"/>
    <w:rsid w:val="006D37E9"/>
    <w:rsid w:val="00785724"/>
    <w:rsid w:val="007A369E"/>
    <w:rsid w:val="00800D33"/>
    <w:rsid w:val="008237B7"/>
    <w:rsid w:val="0089714F"/>
    <w:rsid w:val="00994B50"/>
    <w:rsid w:val="009C11DF"/>
    <w:rsid w:val="00AE7625"/>
    <w:rsid w:val="00B42C33"/>
    <w:rsid w:val="00B822A2"/>
    <w:rsid w:val="00B87CDD"/>
    <w:rsid w:val="00C1575F"/>
    <w:rsid w:val="00C6554A"/>
    <w:rsid w:val="00C9284B"/>
    <w:rsid w:val="00CA3B2D"/>
    <w:rsid w:val="00D5222D"/>
    <w:rsid w:val="00ED7C44"/>
    <w:rsid w:val="00F27140"/>
    <w:rsid w:val="00F61A6D"/>
    <w:rsid w:val="00F6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91C13"/>
  <w15:chartTrackingRefBased/>
  <w15:docId w15:val="{325910F1-2D7F-463A-9595-6DC7F07D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75F"/>
    <w:rPr>
      <w:color w:val="00B050"/>
    </w:rPr>
  </w:style>
  <w:style w:type="paragraph" w:styleId="Titre1">
    <w:name w:val="heading 1"/>
    <w:basedOn w:val="Normal"/>
    <w:next w:val="Normal"/>
    <w:link w:val="Titre1Car"/>
    <w:uiPriority w:val="9"/>
    <w:qFormat/>
    <w:rsid w:val="00530624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0624"/>
    <w:rPr>
      <w:rFonts w:asciiTheme="majorHAnsi" w:eastAsiaTheme="majorEastAsia" w:hAnsiTheme="majorHAnsi" w:cstheme="majorBidi"/>
      <w:color w:val="00B050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4C24A8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4C24A8"/>
    <w:rPr>
      <w:rFonts w:asciiTheme="majorHAnsi" w:eastAsiaTheme="majorEastAsia" w:hAnsiTheme="majorHAnsi" w:cstheme="majorBidi"/>
      <w:color w:val="00B050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4C24A8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agraphedeliste">
    <w:name w:val="List Paragraph"/>
    <w:basedOn w:val="Normal"/>
    <w:uiPriority w:val="34"/>
    <w:unhideWhenUsed/>
    <w:qFormat/>
    <w:rsid w:val="008237B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8237B7"/>
    <w:pPr>
      <w:spacing w:before="0" w:after="0" w:line="240" w:lineRule="auto"/>
    </w:pPr>
    <w:rPr>
      <w:rFonts w:eastAsiaTheme="minorEastAsia"/>
      <w:color w:val="auto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237B7"/>
    <w:rPr>
      <w:rFonts w:eastAsiaTheme="minorEastAsia"/>
      <w:color w:val="auto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olasbredeloup4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ds\AppData\Roaming\Microsoft\Templates\Rapport%20d&#8217;&#233;tudiant%20avec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photo.dotx</Template>
  <TotalTime>0</TotalTime>
  <Pages>6</Pages>
  <Words>266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bredeloup</dc:creator>
  <cp:keywords/>
  <dc:description/>
  <cp:lastModifiedBy>NICOLAS BREDELOUP</cp:lastModifiedBy>
  <cp:revision>2</cp:revision>
  <dcterms:created xsi:type="dcterms:W3CDTF">2022-12-12T13:30:00Z</dcterms:created>
  <dcterms:modified xsi:type="dcterms:W3CDTF">2022-12-12T13:30:00Z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09607546-5fcc-4729-ba1c-fda48a291193</vt:lpwstr>
  </property>
</Properties>
</file>